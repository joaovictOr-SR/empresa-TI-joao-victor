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04" w:rsidRDefault="00D76AB2" w:rsidP="00DD612D">
      <w:pPr>
        <w:ind w:right="707"/>
      </w:pPr>
      <w:r>
        <w:rPr>
          <w:noProof/>
          <w:lang w:val="pt-BR" w:eastAsia="pt-BR"/>
        </w:rPr>
        <w:drawing>
          <wp:anchor distT="0" distB="0" distL="114300" distR="114300" simplePos="0" relativeHeight="251657216" behindDoc="1" locked="0" layoutInCell="1" allowOverlap="1" wp14:anchorId="596370D9" wp14:editId="56ED145D">
            <wp:simplePos x="0" y="0"/>
            <wp:positionH relativeFrom="page">
              <wp:align>right</wp:align>
            </wp:positionH>
            <wp:positionV relativeFrom="paragraph">
              <wp:posOffset>-38100</wp:posOffset>
            </wp:positionV>
            <wp:extent cx="7562850" cy="4095544"/>
            <wp:effectExtent l="0" t="0" r="0" b="63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095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911"/>
      </w:tblGrid>
      <w:tr w:rsidR="00021C04" w:rsidTr="00A1111B">
        <w:trPr>
          <w:trHeight w:val="7553"/>
        </w:trPr>
        <w:tc>
          <w:tcPr>
            <w:tcW w:w="12229" w:type="dxa"/>
          </w:tcPr>
          <w:p w:rsidR="00021C04" w:rsidRDefault="00D76AB2" w:rsidP="00DD612D">
            <w:pPr>
              <w:ind w:left="720" w:right="707"/>
            </w:pPr>
            <w:r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BDB727F" wp14:editId="4CC440A9">
                      <wp:extent cx="6657975" cy="9421792"/>
                      <wp:effectExtent l="0" t="0" r="9525" b="8255"/>
                      <wp:docPr id="9" name="Grupo 9" descr="Título e texto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7975" cy="9421792"/>
                                <a:chOff x="0" y="0"/>
                                <a:chExt cx="6657975" cy="9421792"/>
                              </a:xfrm>
                            </wpg:grpSpPr>
                            <wps:wsp>
                              <wps:cNvPr id="6" name="Caixa de texto 6"/>
                              <wps:cNvSpPr txBox="1"/>
                              <wps:spPr>
                                <a:xfrm>
                                  <a:off x="76190" y="3228465"/>
                                  <a:ext cx="4483935" cy="1389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76AB2" w:rsidRPr="000B4502" w:rsidRDefault="00CF7243" w:rsidP="00CF7243">
                                    <w:pPr>
                                      <w:pStyle w:val="Ttulo"/>
                                    </w:pPr>
                                    <w:r>
                                      <w:rPr>
                                        <w:lang w:val="pt-BR" w:bidi="pt-BR"/>
                                      </w:rPr>
                                      <w:t>Quem é a Rotec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aixa de texto 7"/>
                              <wps:cNvSpPr txBox="1"/>
                              <wps:spPr>
                                <a:xfrm>
                                  <a:off x="76200" y="0"/>
                                  <a:ext cx="3004185" cy="1068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76AB2" w:rsidRDefault="00CF7243" w:rsidP="00D76AB2">
                                    <w:pPr>
                                      <w:pStyle w:val="Ttulo1"/>
                                      <w:ind w:left="720"/>
                                    </w:pPr>
                                    <w:r>
                                      <w:rPr>
                                        <w:lang w:val="pt-BR" w:bidi="pt-BR"/>
                                      </w:rPr>
                                      <w:t>Rotec</w:t>
                                    </w:r>
                                  </w:p>
                                  <w:p w:rsidR="00D76AB2" w:rsidRDefault="00CF7243" w:rsidP="00D76AB2">
                                    <w:pPr>
                                      <w:pStyle w:val="Ttulo2"/>
                                      <w:ind w:left="720"/>
                                    </w:pPr>
                                    <w:r>
                                      <w:rPr>
                                        <w:lang w:val="pt-BR" w:bidi="pt-BR"/>
                                      </w:rPr>
                                      <w:t>08/04/2023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Caixa de texto 8"/>
                              <wps:cNvSpPr txBox="1"/>
                              <wps:spPr>
                                <a:xfrm>
                                  <a:off x="0" y="4866939"/>
                                  <a:ext cx="6657975" cy="45548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F7243" w:rsidRPr="00A97FB4" w:rsidRDefault="00A97FB4" w:rsidP="00A97FB4">
                                    <w:pPr>
                                      <w:pStyle w:val="NormalWeb"/>
                                      <w:p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pBdr>
                                      <w:shd w:val="clear" w:color="auto" w:fill="F7F7F8"/>
                                      <w:spacing w:before="0" w:beforeAutospacing="0" w:after="300" w:afterAutospacing="0"/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tab/>
                                    </w:r>
                                    <w:r w:rsidR="00CF7243" w:rsidRPr="00A97FB4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t>A Rotec é uma empresa especializada em manutenção de software e hardware, oferecendo soluções de alta qualidade para empresas e indivíduos que precisam manter seus sistemas funcionando perfeitamente. Com anos de experiência no mercado, a Rotec é uma referência em serviços de tecnologia, contando com uma equipe altamente capacitada e comprometida em fornecer as melhores soluções para seus clientes.</w:t>
                                    </w:r>
                                  </w:p>
                                  <w:p w:rsidR="00CF7243" w:rsidRPr="00A97FB4" w:rsidRDefault="00CF7243" w:rsidP="00A97FB4">
                                    <w:pPr>
                                      <w:pStyle w:val="NormalWeb"/>
                                      <w:p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pBdr>
                                      <w:shd w:val="clear" w:color="auto" w:fill="F7F7F8"/>
                                      <w:spacing w:before="300" w:beforeAutospacing="0" w:after="300" w:afterAutospacing="0"/>
                                      <w:ind w:firstLine="720"/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</w:pPr>
                                    <w:r w:rsidRPr="00A97FB4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t>A empresa oferece serviços de manutenção preventiva e corretiva para hardware, garantindo que os equipamentos estejam sempre em perfeito estado de funcionamento, evitando falhas e aumentando a vida útil dos componentes. Além disso, a Rotec também oferece serviços de instalação e configuração de hardware, garantindo que os equipamentos sejam instalados corretamente e funcionem da melhor forma possível.</w:t>
                                    </w:r>
                                  </w:p>
                                  <w:p w:rsidR="00CF7243" w:rsidRPr="00A97FB4" w:rsidRDefault="00CF7243" w:rsidP="00A97FB4">
                                    <w:pPr>
                                      <w:pStyle w:val="NormalWeb"/>
                                      <w:p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pBdr>
                                      <w:shd w:val="clear" w:color="auto" w:fill="F7F7F8"/>
                                      <w:spacing w:before="300" w:beforeAutospacing="0" w:after="300" w:afterAutospacing="0"/>
                                      <w:ind w:firstLine="720"/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</w:pPr>
                                    <w:r w:rsidRPr="00A97FB4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t>No que se refere a software, a empresa oferece serviços de manutenção, atualização e suporte técnico para sistemas operacionais e softwares diversos, garantindo que seus clientes tenham acesso às versões mais atualizadas e seguras dos programas que utilizam em seu dia a dia.</w:t>
                                    </w:r>
                                  </w:p>
                                  <w:p w:rsidR="00CF7243" w:rsidRPr="00A97FB4" w:rsidRDefault="00CF7243" w:rsidP="00A97FB4">
                                    <w:pPr>
                                      <w:pStyle w:val="NormalWeb"/>
                                      <w:p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pBdr>
                                      <w:shd w:val="clear" w:color="auto" w:fill="F7F7F8"/>
                                      <w:spacing w:before="300" w:beforeAutospacing="0" w:after="0" w:afterAutospacing="0"/>
                                      <w:ind w:firstLine="720"/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</w:pPr>
                                    <w:r w:rsidRPr="00A97FB4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t>Com um atendimento personalizado e uma ampla gama de serviços, a Rotec é uma empresa que preza pela qualidade e pelo compromisso com seus clientes, oferecendo soluções sob medida para cada necessidade. Se você está procurando por uma empresa de manutenção de software e hardware confiável e eficiente, a Rotec é a escolha certa.</w:t>
                                    </w:r>
                                  </w:p>
                                  <w:p w:rsidR="00D76AB2" w:rsidRDefault="00D76AB2" w:rsidP="00A1111B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DB727F" id="Grupo 9" o:spid="_x0000_s1026" alt="Título e texto&#10;" style="width:524.25pt;height:741.85pt;mso-position-horizontal-relative:char;mso-position-vertical-relative:line" coordsize="66579,9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6" o:spid="_x0000_s1027" type="#_x0000_t202" style="position:absolute;left:761;top:32284;width:44840;height:138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SdvMEA&#10;AADaAAAADwAAAGRycy9kb3ducmV2LnhtbESPT4vCMBTE74LfITzBi2i6shapRpEF0dOCf8/P5tkW&#10;m5eSRNv99hthYY/DzPyGWa47U4sXOV9ZVvAxSUAQ51ZXXCg4n7bjOQgfkDXWlknBD3lYr/q9JWba&#10;tnyg1zEUIkLYZ6igDKHJpPR5SQb9xDbE0btbZzBE6QqpHbYRbmo5TZJUGqw4LpTY0FdJ+eP4NArk&#10;92h/Mpd6vpt9Tt3s1nJ6LVip4aDbLEAE6sJ/+K+91wpSeF+JN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0nbzBAAAA2gAAAA8AAAAAAAAAAAAAAAAAmAIAAGRycy9kb3du&#10;cmV2LnhtbFBLBQYAAAAABAAEAPUAAACGAwAAAAA=&#10;" fillcolor="#323e4f [2415]" stroked="f" strokeweight=".5pt">
                        <v:textbox>
                          <w:txbxContent>
                            <w:p w:rsidR="00D76AB2" w:rsidRPr="000B4502" w:rsidRDefault="00CF7243" w:rsidP="00CF7243">
                              <w:pPr>
                                <w:pStyle w:val="Ttulo"/>
                              </w:pPr>
                              <w:r>
                                <w:rPr>
                                  <w:lang w:val="pt-BR" w:bidi="pt-BR"/>
                                </w:rPr>
                                <w:t>Quem é a Rotec</w:t>
                              </w:r>
                            </w:p>
                          </w:txbxContent>
                        </v:textbox>
                      </v:shape>
                      <v:shape id="Caixa de texto 7" o:spid="_x0000_s1028" type="#_x0000_t202" style="position:absolute;left:762;width:30041;height:10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G8vcEA&#10;AADaAAAADwAAAGRycy9kb3ducmV2LnhtbESPQYvCMBSE74L/ITzBm6brQaVrFBEUvWkVwdvb5m1T&#10;bF5KE7Xur98IgsdhZr5hZovWVuJOjS8dK/gaJiCIc6dLLhScjuvBFIQPyBorx6TgSR4W825nhql2&#10;Dz7QPQuFiBD2KSowIdSplD43ZNEPXU0cvV/XWAxRNoXUDT4i3FZylCRjabHkuGCwppWh/JrdrIJ6&#10;n5gpba6hOru/Ufaz3F3Wq4tS/V67/AYRqA2f8Lu91Qom8LoSb4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xvL3BAAAA2gAAAA8AAAAAAAAAAAAAAAAAmAIAAGRycy9kb3du&#10;cmV2LnhtbFBLBQYAAAAABAAEAPUAAACGAwAAAAA=&#10;" fillcolor="#f2f2f2 [3052]" stroked="f" strokeweight=".5pt">
                        <v:textbox>
                          <w:txbxContent>
                            <w:p w:rsidR="00D76AB2" w:rsidRDefault="00CF7243" w:rsidP="00D76AB2">
                              <w:pPr>
                                <w:pStyle w:val="Ttulo1"/>
                                <w:ind w:left="720"/>
                              </w:pPr>
                              <w:r>
                                <w:rPr>
                                  <w:lang w:val="pt-BR" w:bidi="pt-BR"/>
                                </w:rPr>
                                <w:t>Rotec</w:t>
                              </w:r>
                            </w:p>
                            <w:p w:rsidR="00D76AB2" w:rsidRDefault="00CF7243" w:rsidP="00D76AB2">
                              <w:pPr>
                                <w:pStyle w:val="Ttulo2"/>
                                <w:ind w:left="720"/>
                              </w:pPr>
                              <w:r>
                                <w:rPr>
                                  <w:lang w:val="pt-BR" w:bidi="pt-BR"/>
                                </w:rPr>
                                <w:t>08/04/2023</w:t>
                              </w:r>
                            </w:p>
                          </w:txbxContent>
                        </v:textbox>
                      </v:shape>
                      <v:shape id="Caixa de texto 8" o:spid="_x0000_s1029" type="#_x0000_t202" style="position:absolute;top:48669;width:66579;height:45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      <v:textbox>
                          <w:txbxContent>
                            <w:p w:rsidR="00CF7243" w:rsidRPr="00A97FB4" w:rsidRDefault="00A97FB4" w:rsidP="00A97FB4">
                              <w:pPr>
                                <w:pStyle w:val="NormalWeb"/>
                                <w:pBdr>
                                  <w:top w:val="single" w:sz="2" w:space="0" w:color="D9D9E3"/>
                                  <w:left w:val="single" w:sz="2" w:space="0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F7F7F8"/>
                                <w:spacing w:before="0" w:beforeAutospacing="0" w:after="300" w:afterAutospacing="0"/>
                                <w:rPr>
                                  <w:rFonts w:ascii="Segoe UI" w:hAnsi="Segoe UI" w:cs="Segoe UI"/>
                                  <w:color w:val="374151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374151"/>
                                </w:rPr>
                                <w:tab/>
                              </w:r>
                              <w:r w:rsidR="00CF7243" w:rsidRPr="00A97FB4">
                                <w:rPr>
                                  <w:rFonts w:ascii="Segoe UI" w:hAnsi="Segoe UI" w:cs="Segoe UI"/>
                                  <w:color w:val="374151"/>
                                </w:rPr>
                                <w:t>A Rotec é uma empresa especializada em manutenção de software e hardware, oferecendo soluções de alta qualidade para empresas e indivíduos que precisam manter seus sistemas funcionando perfeitamente. Com anos de experiência no mercado, a Rotec é uma referência em serviços de tecnologia, contando com uma equipe altamente capacitada e comprometida em fornecer as melhores soluções para seus clientes.</w:t>
                              </w:r>
                            </w:p>
                            <w:p w:rsidR="00CF7243" w:rsidRPr="00A97FB4" w:rsidRDefault="00CF7243" w:rsidP="00A97FB4">
                              <w:pPr>
                                <w:pStyle w:val="NormalWeb"/>
                                <w:pBdr>
                                  <w:top w:val="single" w:sz="2" w:space="0" w:color="D9D9E3"/>
                                  <w:left w:val="single" w:sz="2" w:space="0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F7F7F8"/>
                                <w:spacing w:before="300" w:beforeAutospacing="0" w:after="300" w:afterAutospacing="0"/>
                                <w:ind w:firstLine="720"/>
                                <w:rPr>
                                  <w:rFonts w:ascii="Segoe UI" w:hAnsi="Segoe UI" w:cs="Segoe UI"/>
                                  <w:color w:val="374151"/>
                                </w:rPr>
                              </w:pPr>
                              <w:r w:rsidRPr="00A97FB4">
                                <w:rPr>
                                  <w:rFonts w:ascii="Segoe UI" w:hAnsi="Segoe UI" w:cs="Segoe UI"/>
                                  <w:color w:val="374151"/>
                                </w:rPr>
                                <w:t>A empresa oferece serviços de manutenção preventiva e corretiva para hardware, garantindo que os equipamentos estejam sempre em perfeito estado de funcionamento, evitando falhas e aumentando a vida útil dos componentes. Além disso, a Rotec também oferece serviços de instalação e configuração de hardware, garantindo que os equipamentos sejam instalados corretamente e funcionem da melhor forma possível.</w:t>
                              </w:r>
                            </w:p>
                            <w:p w:rsidR="00CF7243" w:rsidRPr="00A97FB4" w:rsidRDefault="00CF7243" w:rsidP="00A97FB4">
                              <w:pPr>
                                <w:pStyle w:val="NormalWeb"/>
                                <w:pBdr>
                                  <w:top w:val="single" w:sz="2" w:space="0" w:color="D9D9E3"/>
                                  <w:left w:val="single" w:sz="2" w:space="0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F7F7F8"/>
                                <w:spacing w:before="300" w:beforeAutospacing="0" w:after="300" w:afterAutospacing="0"/>
                                <w:ind w:firstLine="720"/>
                                <w:rPr>
                                  <w:rFonts w:ascii="Segoe UI" w:hAnsi="Segoe UI" w:cs="Segoe UI"/>
                                  <w:color w:val="374151"/>
                                </w:rPr>
                              </w:pPr>
                              <w:r w:rsidRPr="00A97FB4">
                                <w:rPr>
                                  <w:rFonts w:ascii="Segoe UI" w:hAnsi="Segoe UI" w:cs="Segoe UI"/>
                                  <w:color w:val="374151"/>
                                </w:rPr>
                                <w:t>No que se refere a software, a empresa oferece serviços de manutenção, atualização e suporte técnico para sistemas operacionais e softwares diversos, garantindo que seus clientes tenham acesso às versões mais atualizadas e seguras dos programas que utilizam em seu dia a dia.</w:t>
                              </w:r>
                            </w:p>
                            <w:p w:rsidR="00CF7243" w:rsidRPr="00A97FB4" w:rsidRDefault="00CF7243" w:rsidP="00A97FB4">
                              <w:pPr>
                                <w:pStyle w:val="NormalWeb"/>
                                <w:pBdr>
                                  <w:top w:val="single" w:sz="2" w:space="0" w:color="D9D9E3"/>
                                  <w:left w:val="single" w:sz="2" w:space="0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F7F7F8"/>
                                <w:spacing w:before="300" w:beforeAutospacing="0" w:after="0" w:afterAutospacing="0"/>
                                <w:ind w:firstLine="720"/>
                                <w:rPr>
                                  <w:rFonts w:ascii="Segoe UI" w:hAnsi="Segoe UI" w:cs="Segoe UI"/>
                                  <w:color w:val="374151"/>
                                </w:rPr>
                              </w:pPr>
                              <w:r w:rsidRPr="00A97FB4">
                                <w:rPr>
                                  <w:rFonts w:ascii="Segoe UI" w:hAnsi="Segoe UI" w:cs="Segoe UI"/>
                                  <w:color w:val="374151"/>
                                </w:rPr>
                                <w:t>Com um atendimento personalizado e uma ampla gama de serviços, a Rotec é uma empresa que preza pela qualidade e pelo compromisso com seus clientes, oferecendo soluções sob medida para cada necessidade. Se você está procurando por uma empresa de manutenção de software e hardware confiável e eficiente, a Rotec é a escolha certa.</w:t>
                              </w:r>
                            </w:p>
                            <w:p w:rsidR="00D76AB2" w:rsidRDefault="00D76AB2" w:rsidP="00A1111B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bookmarkStart w:id="0" w:name="_GoBack"/>
        <w:bookmarkEnd w:id="0"/>
      </w:tr>
      <w:tr w:rsidR="00A1111B" w:rsidTr="00A1111B">
        <w:trPr>
          <w:trHeight w:val="900"/>
        </w:trPr>
        <w:tc>
          <w:tcPr>
            <w:tcW w:w="12229" w:type="dxa"/>
            <w:vAlign w:val="bottom"/>
          </w:tcPr>
          <w:p w:rsidR="00A1111B" w:rsidRDefault="00A1111B" w:rsidP="00DD612D">
            <w:pPr>
              <w:ind w:left="720" w:right="707"/>
              <w:jc w:val="right"/>
              <w:rPr>
                <w:noProof/>
              </w:rPr>
            </w:pPr>
          </w:p>
        </w:tc>
      </w:tr>
    </w:tbl>
    <w:p w:rsidR="000B4502" w:rsidRDefault="000B4502" w:rsidP="00DD612D">
      <w:pPr>
        <w:ind w:right="707"/>
      </w:pPr>
    </w:p>
    <w:sectPr w:rsidR="000B4502" w:rsidSect="0081425F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43"/>
    <w:rsid w:val="00021C04"/>
    <w:rsid w:val="000B4502"/>
    <w:rsid w:val="001631B2"/>
    <w:rsid w:val="00321F83"/>
    <w:rsid w:val="00392FA9"/>
    <w:rsid w:val="00515218"/>
    <w:rsid w:val="005C4375"/>
    <w:rsid w:val="007A0EA4"/>
    <w:rsid w:val="0081425F"/>
    <w:rsid w:val="008C3452"/>
    <w:rsid w:val="00A1111B"/>
    <w:rsid w:val="00A97FB4"/>
    <w:rsid w:val="00B00532"/>
    <w:rsid w:val="00CF6076"/>
    <w:rsid w:val="00CF7243"/>
    <w:rsid w:val="00D01F9C"/>
    <w:rsid w:val="00D76AB2"/>
    <w:rsid w:val="00DD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3B5C4-7D7D-4B02-B6AB-FC5251D4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452"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C34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C3452"/>
    <w:pPr>
      <w:spacing w:after="0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8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3452"/>
    <w:rPr>
      <w:rFonts w:asciiTheme="majorHAnsi" w:eastAsiaTheme="majorEastAsia" w:hAnsiTheme="majorHAnsi" w:cstheme="majorBidi"/>
      <w:spacing w:val="-10"/>
      <w:kern w:val="28"/>
      <w:sz w:val="8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har">
    <w:name w:val="Subtítulo Char"/>
    <w:basedOn w:val="Fontepargpadro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har">
    <w:name w:val="Título 1 Char"/>
    <w:basedOn w:val="Fontepargpadro"/>
    <w:link w:val="Ttulo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0B4502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8C3452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ormalWeb">
    <w:name w:val="Normal (Web)"/>
    <w:basedOn w:val="Normal"/>
    <w:uiPriority w:val="99"/>
    <w:semiHidden/>
    <w:unhideWhenUsed/>
    <w:rsid w:val="00CF724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3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(tema%20Origi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Origin)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2023-04-08T20:23:00Z</dcterms:created>
  <dcterms:modified xsi:type="dcterms:W3CDTF">2023-04-08T20:35:00Z</dcterms:modified>
</cp:coreProperties>
</file>